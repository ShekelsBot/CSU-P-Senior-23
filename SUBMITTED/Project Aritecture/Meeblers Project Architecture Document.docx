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826D" w14:textId="77777777" w:rsidR="007307E8" w:rsidRDefault="004F5354">
      <w:pPr>
        <w:pStyle w:val="Title"/>
      </w:pPr>
      <w:r>
        <w:t>Highland</w:t>
      </w:r>
      <w:r w:rsidR="0059189D">
        <w:t>s</w:t>
      </w:r>
      <w:r>
        <w:t xml:space="preserve"> Ranch Backcountry Membership</w:t>
      </w:r>
    </w:p>
    <w:p w14:paraId="3298688A" w14:textId="77777777" w:rsidR="007307E8" w:rsidRDefault="00A563C9">
      <w:pPr>
        <w:pStyle w:val="Title"/>
      </w:pPr>
      <w:r>
        <w:t>Architecture Notebook</w:t>
      </w:r>
    </w:p>
    <w:p w14:paraId="1BEF40EA" w14:textId="77777777" w:rsidR="00AA210D" w:rsidRDefault="00AA210D" w:rsidP="00AA210D"/>
    <w:p w14:paraId="449A0F20" w14:textId="77777777" w:rsidR="00AB4761" w:rsidRPr="00AB4761" w:rsidRDefault="00AB4761" w:rsidP="00294F13">
      <w:pPr>
        <w:rPr>
          <w:rFonts w:ascii="Times" w:hAnsi="Times"/>
          <w:iCs/>
          <w:vanish/>
          <w:color w:val="0000FF"/>
        </w:rPr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p w14:paraId="6543085A" w14:textId="77777777" w:rsidR="00AB4761" w:rsidRPr="00AB4761" w:rsidRDefault="00AB4761" w:rsidP="00AA210D">
      <w:pPr>
        <w:rPr>
          <w:rFonts w:ascii="Times" w:hAnsi="Times"/>
          <w:iCs/>
          <w:color w:val="0000FF"/>
        </w:rPr>
      </w:pPr>
    </w:p>
    <w:p w14:paraId="57A45AB5" w14:textId="77777777" w:rsidR="007307E8" w:rsidRDefault="00A563C9">
      <w:pPr>
        <w:pStyle w:val="Heading1"/>
      </w:pPr>
      <w:bookmarkStart w:id="0" w:name="_Toc436203377"/>
      <w:bookmarkStart w:id="1" w:name="_Toc452813577"/>
      <w:r>
        <w:t>Purpose</w:t>
      </w:r>
    </w:p>
    <w:p w14:paraId="5738AED0" w14:textId="77777777" w:rsidR="0041114E" w:rsidRPr="0041114E" w:rsidRDefault="0041114E" w:rsidP="0041114E"/>
    <w:p w14:paraId="34975255" w14:textId="63BF89FC" w:rsidR="00293C32" w:rsidRPr="00293C32" w:rsidRDefault="00293C32" w:rsidP="00293C32">
      <w:r w:rsidRPr="00293C32">
        <w:t xml:space="preserve">The intended outcome of this document is to provide a detailed outline of the architecture involved in our solution for the client (HRCA). The </w:t>
      </w:r>
      <w:r w:rsidR="00121424">
        <w:t xml:space="preserve">proposed </w:t>
      </w:r>
      <w:r w:rsidRPr="00293C32">
        <w:t xml:space="preserve">solution ultimately remedies the long-term concerns </w:t>
      </w:r>
      <w:r w:rsidR="00121424">
        <w:t>surrounding the current Excel spreadsheet system</w:t>
      </w:r>
      <w:r w:rsidRPr="00293C32">
        <w:t xml:space="preserve">. </w:t>
      </w:r>
      <w:r>
        <w:t xml:space="preserve">This </w:t>
      </w:r>
      <w:r w:rsidR="00121424">
        <w:t xml:space="preserve">new solution </w:t>
      </w:r>
      <w:r>
        <w:t xml:space="preserve">will include a locally hosted website that is only accessible to the workers so they can keep better track of Membership levels, </w:t>
      </w:r>
      <w:r w:rsidR="00121424">
        <w:t>d</w:t>
      </w:r>
      <w:r>
        <w:t>ates of expiration</w:t>
      </w:r>
      <w:r w:rsidR="00121424">
        <w:t>,</w:t>
      </w:r>
      <w:r>
        <w:t xml:space="preserve"> and relevant information.</w:t>
      </w:r>
      <w:r w:rsidR="00512AB0">
        <w:t xml:space="preserve"> As a stretch goal</w:t>
      </w:r>
      <w:r w:rsidR="00121424">
        <w:t>, a log in system will be</w:t>
      </w:r>
      <w:r w:rsidR="00512AB0">
        <w:t xml:space="preserve"> implement</w:t>
      </w:r>
      <w:r w:rsidR="00121424">
        <w:t>ed</w:t>
      </w:r>
      <w:r w:rsidR="00512AB0">
        <w:t xml:space="preserve"> so employees can log onto the website in line with security guidelines.</w:t>
      </w:r>
    </w:p>
    <w:bookmarkEnd w:id="0"/>
    <w:bookmarkEnd w:id="1"/>
    <w:p w14:paraId="2C3E4885" w14:textId="77777777" w:rsidR="00A563C9" w:rsidRDefault="00A563C9" w:rsidP="001E6A30">
      <w:pPr>
        <w:pStyle w:val="Heading1"/>
      </w:pPr>
      <w:r>
        <w:t xml:space="preserve">Architectural </w:t>
      </w:r>
      <w:r w:rsidR="001E6A30">
        <w:t>g</w:t>
      </w:r>
      <w:r w:rsidR="00781DCE">
        <w:t xml:space="preserve">oals and </w:t>
      </w:r>
      <w:r w:rsidR="001E6A30">
        <w:t>p</w:t>
      </w:r>
      <w:r>
        <w:t>hilosophy</w:t>
      </w:r>
    </w:p>
    <w:p w14:paraId="6C70CE49" w14:textId="77777777" w:rsidR="0041114E" w:rsidRDefault="0041114E" w:rsidP="0041114E"/>
    <w:p w14:paraId="3EA6BAA9" w14:textId="134FBD70" w:rsidR="0041114E" w:rsidRDefault="0041114E" w:rsidP="0041114E">
      <w:r>
        <w:t xml:space="preserve">This solution to meet HRCA – Backcountry’s </w:t>
      </w:r>
      <w:r w:rsidR="00121424">
        <w:t xml:space="preserve">must </w:t>
      </w:r>
      <w:r>
        <w:t xml:space="preserve">be scalable for in the future. This means </w:t>
      </w:r>
      <w:r w:rsidR="00121424">
        <w:t>whatever system is implemented must have room for more members to be added</w:t>
      </w:r>
      <w:r>
        <w:t xml:space="preserve">. With </w:t>
      </w:r>
      <w:r w:rsidR="00121424">
        <w:t xml:space="preserve">this in mind, </w:t>
      </w:r>
      <w:r>
        <w:t xml:space="preserve">there </w:t>
      </w:r>
      <w:r w:rsidR="00121424">
        <w:t xml:space="preserve">must </w:t>
      </w:r>
      <w:r>
        <w:t xml:space="preserve">to be a way to </w:t>
      </w:r>
      <w:r w:rsidR="00121424">
        <w:t>ensure</w:t>
      </w:r>
      <w:r>
        <w:t xml:space="preserve"> the system will stay robust enough to need minimal IT intervention.</w:t>
      </w:r>
    </w:p>
    <w:p w14:paraId="1D53ADDA" w14:textId="77777777" w:rsidR="008606FF" w:rsidRDefault="008606FF" w:rsidP="0041114E"/>
    <w:p w14:paraId="2E415079" w14:textId="5F931067" w:rsidR="008606FF" w:rsidRDefault="008606FF" w:rsidP="0041114E">
      <w:r>
        <w:t>The main goals for this system will include</w:t>
      </w:r>
      <w:r w:rsidR="004276C8">
        <w:t>:</w:t>
      </w:r>
    </w:p>
    <w:p w14:paraId="1AB9085A" w14:textId="34F0A559" w:rsidR="008606FF" w:rsidRDefault="004276C8" w:rsidP="008606FF">
      <w:pPr>
        <w:numPr>
          <w:ilvl w:val="0"/>
          <w:numId w:val="31"/>
        </w:numPr>
      </w:pPr>
      <w:r>
        <w:t>I</w:t>
      </w:r>
      <w:r w:rsidR="008606FF">
        <w:t>mport a CSV record into the database.</w:t>
      </w:r>
    </w:p>
    <w:p w14:paraId="478228BB" w14:textId="77777777" w:rsidR="008606FF" w:rsidRDefault="008606FF" w:rsidP="008606FF">
      <w:pPr>
        <w:numPr>
          <w:ilvl w:val="0"/>
          <w:numId w:val="31"/>
        </w:numPr>
      </w:pPr>
      <w:r>
        <w:t>Compare the newly imported information in with the older information on the database and update the records.</w:t>
      </w:r>
    </w:p>
    <w:p w14:paraId="67616513" w14:textId="77777777" w:rsidR="008606FF" w:rsidRDefault="008606FF" w:rsidP="008606FF">
      <w:pPr>
        <w:numPr>
          <w:ilvl w:val="0"/>
          <w:numId w:val="31"/>
        </w:numPr>
      </w:pPr>
      <w:r>
        <w:t>Add in a member ID as a primary identifier that will stay in the backend and not be displayed to the client.</w:t>
      </w:r>
    </w:p>
    <w:p w14:paraId="1E6F6D42" w14:textId="1263BEA8" w:rsidR="008606FF" w:rsidRDefault="008606FF" w:rsidP="008606FF">
      <w:pPr>
        <w:numPr>
          <w:ilvl w:val="0"/>
          <w:numId w:val="31"/>
        </w:numPr>
      </w:pPr>
      <w:r>
        <w:t xml:space="preserve">Make a local webserver so </w:t>
      </w:r>
      <w:r w:rsidR="004276C8">
        <w:t xml:space="preserve">the database </w:t>
      </w:r>
      <w:r>
        <w:t xml:space="preserve">can be accessed </w:t>
      </w:r>
      <w:r w:rsidR="004276C8">
        <w:t xml:space="preserve">and communicated with </w:t>
      </w:r>
      <w:r>
        <w:t>through a local web page</w:t>
      </w:r>
      <w:r w:rsidR="004276C8">
        <w:t>.</w:t>
      </w:r>
    </w:p>
    <w:p w14:paraId="33BF5146" w14:textId="77777777" w:rsidR="008606FF" w:rsidRDefault="008606FF" w:rsidP="008606FF">
      <w:pPr>
        <w:numPr>
          <w:ilvl w:val="0"/>
          <w:numId w:val="31"/>
        </w:numPr>
      </w:pPr>
      <w:r>
        <w:t>Form reports and export those records to the user directly, as well as allow for InSite editing of the information.</w:t>
      </w:r>
    </w:p>
    <w:p w14:paraId="4D9DAB2B" w14:textId="540B66EA" w:rsidR="008606FF" w:rsidRDefault="00BF0886" w:rsidP="008606FF">
      <w:pPr>
        <w:numPr>
          <w:ilvl w:val="0"/>
          <w:numId w:val="31"/>
        </w:numPr>
      </w:pPr>
      <w:r>
        <w:t>Make a user database</w:t>
      </w:r>
      <w:r w:rsidR="00FA72AA">
        <w:t xml:space="preserve"> to </w:t>
      </w:r>
      <w:r>
        <w:t xml:space="preserve">allow an “Admin” on the site to add and remove users </w:t>
      </w:r>
      <w:r w:rsidR="00FA72AA">
        <w:t>as well as grant privileges to other users of the database.</w:t>
      </w:r>
    </w:p>
    <w:p w14:paraId="34BC6810" w14:textId="188FBA25" w:rsidR="00BF0886" w:rsidRPr="0041114E" w:rsidRDefault="00FA72AA" w:rsidP="008606FF">
      <w:pPr>
        <w:numPr>
          <w:ilvl w:val="0"/>
          <w:numId w:val="31"/>
        </w:numPr>
      </w:pPr>
      <w:r>
        <w:t>A</w:t>
      </w:r>
      <w:r w:rsidR="00BF0886">
        <w:t xml:space="preserve">llow for a quick/easy integration of the system onto the </w:t>
      </w:r>
      <w:r w:rsidR="00655C91">
        <w:t>client’s</w:t>
      </w:r>
      <w:r w:rsidR="00BF0886">
        <w:t xml:space="preserve"> systems so production work will not be majorly affected.</w:t>
      </w:r>
    </w:p>
    <w:p w14:paraId="3AF106AE" w14:textId="77777777" w:rsidR="00506412" w:rsidRDefault="00506412" w:rsidP="001E6A30">
      <w:pPr>
        <w:pStyle w:val="Heading1"/>
      </w:pPr>
      <w:r>
        <w:t xml:space="preserve">Assumptions and </w:t>
      </w:r>
      <w:r w:rsidR="001E6A30">
        <w:t>d</w:t>
      </w:r>
      <w:r>
        <w:t>ependencies</w:t>
      </w:r>
    </w:p>
    <w:p w14:paraId="4B9A0505" w14:textId="77777777" w:rsidR="00655C91" w:rsidRDefault="00655C91" w:rsidP="00655C91"/>
    <w:p w14:paraId="6EBF796A" w14:textId="77777777" w:rsidR="00655C91" w:rsidRDefault="00655C91" w:rsidP="00655C91">
      <w:pPr>
        <w:pStyle w:val="Heading2"/>
        <w:numPr>
          <w:ilvl w:val="1"/>
          <w:numId w:val="1"/>
        </w:numPr>
      </w:pPr>
      <w:r>
        <w:t>Assumptions</w:t>
      </w:r>
    </w:p>
    <w:p w14:paraId="42A1C73A" w14:textId="77777777" w:rsidR="00655C91" w:rsidRDefault="00655C91" w:rsidP="00655C91"/>
    <w:p w14:paraId="5364CF51" w14:textId="77777777" w:rsidR="00655C91" w:rsidRDefault="00655C91" w:rsidP="00655C91">
      <w:pPr>
        <w:numPr>
          <w:ilvl w:val="0"/>
          <w:numId w:val="31"/>
        </w:numPr>
      </w:pPr>
      <w:r>
        <w:t>A Local server that is running Windows Server 2012 – 2022 or Windows 10 Pro/Enterprise</w:t>
      </w:r>
    </w:p>
    <w:p w14:paraId="5D7228B2" w14:textId="77777777" w:rsidR="00A4219A" w:rsidRDefault="00A4219A" w:rsidP="00655C91">
      <w:pPr>
        <w:numPr>
          <w:ilvl w:val="0"/>
          <w:numId w:val="31"/>
        </w:numPr>
      </w:pPr>
      <w:r>
        <w:t>Less than 15 total users in the environment</w:t>
      </w:r>
    </w:p>
    <w:p w14:paraId="7F901F6F" w14:textId="77777777" w:rsidR="00A4219A" w:rsidRDefault="00A4219A" w:rsidP="00655C91">
      <w:pPr>
        <w:numPr>
          <w:ilvl w:val="0"/>
          <w:numId w:val="31"/>
        </w:numPr>
      </w:pPr>
      <w:r>
        <w:t>All working out of one building or having a stable VPN connection</w:t>
      </w:r>
    </w:p>
    <w:p w14:paraId="5712DF4E" w14:textId="77777777" w:rsidR="00655C91" w:rsidRDefault="00655C91" w:rsidP="00655C91"/>
    <w:p w14:paraId="0A0DA874" w14:textId="77777777" w:rsidR="00655C91" w:rsidRDefault="00655C91" w:rsidP="00655C91">
      <w:pPr>
        <w:pStyle w:val="Heading2"/>
        <w:numPr>
          <w:ilvl w:val="1"/>
          <w:numId w:val="1"/>
        </w:numPr>
      </w:pPr>
      <w:r>
        <w:t>Dependencies</w:t>
      </w:r>
    </w:p>
    <w:p w14:paraId="490419F2" w14:textId="77777777" w:rsidR="00655C91" w:rsidRDefault="00655C91" w:rsidP="00655C91"/>
    <w:p w14:paraId="3D642E68" w14:textId="77777777" w:rsidR="00655C91" w:rsidRDefault="00655C91" w:rsidP="00655C91">
      <w:pPr>
        <w:numPr>
          <w:ilvl w:val="0"/>
          <w:numId w:val="31"/>
        </w:numPr>
      </w:pPr>
      <w:r>
        <w:t>Administrator Access to the network and server</w:t>
      </w:r>
    </w:p>
    <w:p w14:paraId="47552F49" w14:textId="77777777" w:rsidR="00655C91" w:rsidRDefault="00655C91" w:rsidP="00655C91">
      <w:pPr>
        <w:numPr>
          <w:ilvl w:val="0"/>
          <w:numId w:val="31"/>
        </w:numPr>
      </w:pPr>
      <w:r>
        <w:t>2022’s data in order to make the databases</w:t>
      </w:r>
    </w:p>
    <w:p w14:paraId="2A03E5C1" w14:textId="23F4BECA" w:rsidR="00B20F99" w:rsidRDefault="00FA72AA" w:rsidP="00B20F99">
      <w:pPr>
        <w:numPr>
          <w:ilvl w:val="0"/>
          <w:numId w:val="31"/>
        </w:numPr>
      </w:pPr>
      <w:r>
        <w:t>Staff IT in order to make a seamless integration</w:t>
      </w:r>
    </w:p>
    <w:p w14:paraId="7291D59B" w14:textId="77777777" w:rsidR="00DD3756" w:rsidRPr="00655C91" w:rsidRDefault="00DD3756" w:rsidP="00DD3756"/>
    <w:p w14:paraId="5FBC99DC" w14:textId="77777777" w:rsidR="006058A0" w:rsidRDefault="00A563C9" w:rsidP="001E6A30">
      <w:pPr>
        <w:pStyle w:val="Heading1"/>
      </w:pPr>
      <w:r>
        <w:t xml:space="preserve">Architecturally </w:t>
      </w:r>
      <w:r w:rsidR="001E6A30">
        <w:t>s</w:t>
      </w:r>
      <w:r>
        <w:t xml:space="preserve">ignificant </w:t>
      </w:r>
      <w:r w:rsidR="001E6A30">
        <w:t>r</w:t>
      </w:r>
      <w:r>
        <w:t>equirements</w:t>
      </w:r>
    </w:p>
    <w:p w14:paraId="316ED67D" w14:textId="77777777" w:rsidR="00537CBF" w:rsidRDefault="00537CBF" w:rsidP="00537CBF"/>
    <w:p w14:paraId="18A8CCD2" w14:textId="7966DDFA" w:rsidR="00870B21" w:rsidRDefault="00870B21" w:rsidP="00537CBF">
      <w:r>
        <w:t>The main significance change is as follows:</w:t>
      </w:r>
    </w:p>
    <w:p w14:paraId="5D254B5F" w14:textId="77777777" w:rsidR="00870B21" w:rsidRDefault="00870B21" w:rsidP="00537CBF"/>
    <w:p w14:paraId="1D76BA59" w14:textId="4BA9E5CC" w:rsidR="00870B21" w:rsidRDefault="00870B21" w:rsidP="00870B21">
      <w:pPr>
        <w:numPr>
          <w:ilvl w:val="0"/>
          <w:numId w:val="31"/>
        </w:numPr>
      </w:pPr>
      <w:r>
        <w:t>Any meaningful improvement to their current workflow situation</w:t>
      </w:r>
    </w:p>
    <w:p w14:paraId="7C7D60E7" w14:textId="77777777" w:rsidR="00870B21" w:rsidRDefault="00870B21" w:rsidP="00870B21"/>
    <w:p w14:paraId="7B0E1DD6" w14:textId="6BE8D5D9" w:rsidR="00870B21" w:rsidRDefault="00870B21" w:rsidP="00870B21">
      <w:r>
        <w:t>The reason</w:t>
      </w:r>
      <w:r w:rsidR="00C47742">
        <w:t>ing behind this outcome</w:t>
      </w:r>
      <w:r>
        <w:t xml:space="preserve"> is because</w:t>
      </w:r>
      <w:r w:rsidR="00676E7B">
        <w:t xml:space="preserve"> HRCA – Backcountry is a small sub section of the greater HRCA. The Backcountry area is growing at a significant rate, and </w:t>
      </w:r>
      <w:r w:rsidR="00C47742">
        <w:t xml:space="preserve">because </w:t>
      </w:r>
      <w:r w:rsidR="00676E7B">
        <w:t xml:space="preserve">they get their lists from the master section of HRCA they will only receive </w:t>
      </w:r>
      <w:r w:rsidR="00C47742">
        <w:t xml:space="preserve">data </w:t>
      </w:r>
      <w:r w:rsidR="00676E7B">
        <w:t>in</w:t>
      </w:r>
      <w:r w:rsidR="00C47742">
        <w:t xml:space="preserve"> a </w:t>
      </w:r>
      <w:r w:rsidR="002C0655">
        <w:t>.</w:t>
      </w:r>
      <w:r w:rsidR="00676E7B">
        <w:t>CS</w:t>
      </w:r>
      <w:r w:rsidR="00C47742">
        <w:t>V</w:t>
      </w:r>
      <w:r w:rsidR="00676E7B">
        <w:t xml:space="preserve"> format. This </w:t>
      </w:r>
      <w:r w:rsidR="00C47742">
        <w:t>is not</w:t>
      </w:r>
      <w:r w:rsidR="00676E7B">
        <w:t xml:space="preserve"> something </w:t>
      </w:r>
      <w:r w:rsidR="00C47742">
        <w:t xml:space="preserve">Meebers </w:t>
      </w:r>
      <w:r w:rsidR="00676E7B">
        <w:t>can change or influence</w:t>
      </w:r>
      <w:r w:rsidR="00C47742">
        <w:t>. Consequently, Meebers will</w:t>
      </w:r>
      <w:r w:rsidR="00EC3A29">
        <w:t xml:space="preserve"> implement a database and Web UI solution so </w:t>
      </w:r>
      <w:r w:rsidR="00C47742">
        <w:t xml:space="preserve">HRCA </w:t>
      </w:r>
      <w:r w:rsidR="00EC3A29">
        <w:t xml:space="preserve">have some redundancy for their </w:t>
      </w:r>
      <w:r w:rsidR="00C47742">
        <w:t>stored information,</w:t>
      </w:r>
      <w:r w:rsidR="00EC3A29">
        <w:t xml:space="preserve"> </w:t>
      </w:r>
      <w:r w:rsidR="00C47742">
        <w:t>a</w:t>
      </w:r>
      <w:r w:rsidR="00EC3A29">
        <w:t xml:space="preserve">s well as insuring </w:t>
      </w:r>
      <w:r w:rsidR="00C47742">
        <w:t xml:space="preserve">HRCA </w:t>
      </w:r>
      <w:r w:rsidR="00EC3A29">
        <w:t>will be able to make their own lists and be more productive in the future.</w:t>
      </w:r>
    </w:p>
    <w:p w14:paraId="469AB595" w14:textId="77777777" w:rsidR="00B27BAC" w:rsidRPr="00537CBF" w:rsidRDefault="00B27BAC" w:rsidP="00870B21"/>
    <w:p w14:paraId="5B6D2401" w14:textId="77777777" w:rsidR="008C2B65" w:rsidRDefault="00BD00A8" w:rsidP="001E6A30">
      <w:pPr>
        <w:pStyle w:val="Heading1"/>
      </w:pPr>
      <w:r>
        <w:t xml:space="preserve">Decisions, </w:t>
      </w:r>
      <w:r w:rsidR="001E6A30">
        <w:t>c</w:t>
      </w:r>
      <w:r>
        <w:t xml:space="preserve">onstraints, and </w:t>
      </w:r>
      <w:r w:rsidR="001E6A30">
        <w:t>j</w:t>
      </w:r>
      <w:r>
        <w:t>ustifications</w:t>
      </w:r>
    </w:p>
    <w:p w14:paraId="2CB173B1" w14:textId="77777777" w:rsidR="0075713F" w:rsidRPr="0075713F" w:rsidRDefault="0075713F" w:rsidP="0075713F"/>
    <w:p w14:paraId="450D38B6" w14:textId="36833827" w:rsidR="008C2B65" w:rsidRDefault="007E7D64" w:rsidP="007E7D64">
      <w:pPr>
        <w:numPr>
          <w:ilvl w:val="0"/>
          <w:numId w:val="27"/>
        </w:numPr>
      </w:pPr>
      <w:r>
        <w:t xml:space="preserve">Not changing the delivery </w:t>
      </w:r>
      <w:r w:rsidR="008B6BEB">
        <w:t>of information from the master system</w:t>
      </w:r>
    </w:p>
    <w:p w14:paraId="2B7D8D97" w14:textId="177ECD6F" w:rsidR="008B6BEB" w:rsidRDefault="008B6BEB" w:rsidP="008B6BEB">
      <w:pPr>
        <w:numPr>
          <w:ilvl w:val="1"/>
          <w:numId w:val="27"/>
        </w:numPr>
      </w:pPr>
      <w:r>
        <w:t xml:space="preserve">This is out of our scope as this comes from the greater HRCA group. .CSV/s will be used </w:t>
      </w:r>
      <w:r w:rsidR="002C0655">
        <w:t>and can be adjusted as needed to fit into the database system</w:t>
      </w:r>
      <w:r>
        <w:t>.</w:t>
      </w:r>
    </w:p>
    <w:p w14:paraId="605E4595" w14:textId="429B13F0" w:rsidR="008B6BEB" w:rsidRDefault="008B6BEB" w:rsidP="008B6BEB">
      <w:pPr>
        <w:numPr>
          <w:ilvl w:val="0"/>
          <w:numId w:val="27"/>
        </w:numPr>
      </w:pPr>
      <w:r>
        <w:t xml:space="preserve">Using a database and a </w:t>
      </w:r>
      <w:r w:rsidR="00E701A2">
        <w:t>Web UI</w:t>
      </w:r>
    </w:p>
    <w:p w14:paraId="306AB849" w14:textId="4FFFDD6D" w:rsidR="00E701A2" w:rsidRDefault="002C0655" w:rsidP="00E701A2">
      <w:pPr>
        <w:numPr>
          <w:ilvl w:val="1"/>
          <w:numId w:val="27"/>
        </w:numPr>
      </w:pPr>
      <w:r>
        <w:t>P</w:t>
      </w:r>
      <w:r w:rsidR="00E701A2">
        <w:t xml:space="preserve">eople that are working with Backcountry </w:t>
      </w:r>
      <w:r>
        <w:t xml:space="preserve">want </w:t>
      </w:r>
      <w:r w:rsidR="00E701A2">
        <w:t xml:space="preserve">to be able to </w:t>
      </w:r>
      <w:r>
        <w:t>do their work quickly and effectively</w:t>
      </w:r>
      <w:r w:rsidR="00E701A2">
        <w:t>. Currently</w:t>
      </w:r>
      <w:r>
        <w:t>, the membership projects are tedious ones to get done</w:t>
      </w:r>
      <w:r w:rsidR="00E701A2">
        <w:t xml:space="preserve">. </w:t>
      </w:r>
      <w:r>
        <w:t xml:space="preserve">With a Web UI, </w:t>
      </w:r>
      <w:r w:rsidR="00E701A2">
        <w:t>multiple people can work on these lists at once</w:t>
      </w:r>
      <w:r>
        <w:t xml:space="preserve"> to accomplish multiple tasks simultaneously</w:t>
      </w:r>
      <w:r w:rsidR="00E701A2">
        <w:t>.</w:t>
      </w:r>
    </w:p>
    <w:p w14:paraId="7FC51256" w14:textId="50A9C80C" w:rsidR="00E701A2" w:rsidRDefault="002C0655" w:rsidP="00E701A2">
      <w:pPr>
        <w:numPr>
          <w:ilvl w:val="0"/>
          <w:numId w:val="27"/>
        </w:numPr>
      </w:pPr>
      <w:r>
        <w:t xml:space="preserve">Meebers will </w:t>
      </w:r>
      <w:r w:rsidR="00AD5EDD">
        <w:t>not have admin access to the local server.</w:t>
      </w:r>
    </w:p>
    <w:p w14:paraId="022C3985" w14:textId="1478380C" w:rsidR="00AD5EDD" w:rsidRDefault="002C0655" w:rsidP="00AD5EDD">
      <w:pPr>
        <w:numPr>
          <w:ilvl w:val="1"/>
          <w:numId w:val="27"/>
        </w:numPr>
      </w:pPr>
      <w:r>
        <w:t>According to the client, Meebers will not have admin access to the server. HRCA has an IT department to help with implementation.</w:t>
      </w:r>
    </w:p>
    <w:p w14:paraId="0C79DF61" w14:textId="77777777" w:rsidR="00AD5EDD" w:rsidRPr="00C4043F" w:rsidRDefault="00AD5EDD" w:rsidP="0075713F"/>
    <w:p w14:paraId="2745678C" w14:textId="77777777" w:rsidR="00EF172C" w:rsidRDefault="00EF172C" w:rsidP="000F01EB">
      <w:pPr>
        <w:pStyle w:val="Heading1"/>
      </w:pPr>
      <w:r>
        <w:t>Architectural Mechanisms</w:t>
      </w:r>
    </w:p>
    <w:p w14:paraId="27A60CC7" w14:textId="77777777" w:rsidR="00C91DC5" w:rsidRDefault="00C91DC5" w:rsidP="00661ADA">
      <w:pPr>
        <w:pStyle w:val="Heading2"/>
      </w:pPr>
    </w:p>
    <w:p w14:paraId="68E65EFA" w14:textId="3D05EEC7" w:rsidR="00454845" w:rsidRDefault="00454845" w:rsidP="00661ADA">
      <w:pPr>
        <w:pStyle w:val="Heading2"/>
      </w:pPr>
      <w:r>
        <w:t>Architectural Mechanism 1</w:t>
      </w:r>
    </w:p>
    <w:p w14:paraId="376ECE5D" w14:textId="7F7558F8" w:rsidR="00661ADA" w:rsidRPr="00661ADA" w:rsidRDefault="00661ADA" w:rsidP="00661ADA">
      <w:r>
        <w:tab/>
        <w:t xml:space="preserve">HTML </w:t>
      </w:r>
      <w:r w:rsidR="004C41F6">
        <w:t>–</w:t>
      </w:r>
      <w:r>
        <w:t xml:space="preserve"> </w:t>
      </w:r>
      <w:r w:rsidR="004C41F6">
        <w:t xml:space="preserve">This will be the </w:t>
      </w:r>
      <w:r w:rsidR="00AA4E5A">
        <w:t>backbone of the website and what will display the results.</w:t>
      </w:r>
    </w:p>
    <w:p w14:paraId="0ACEB250" w14:textId="60A139FB" w:rsidR="00454845" w:rsidRDefault="00454845" w:rsidP="00255E3D">
      <w:pPr>
        <w:pStyle w:val="Heading2"/>
      </w:pPr>
      <w:r>
        <w:t>Architectural Mechanism 2</w:t>
      </w:r>
    </w:p>
    <w:p w14:paraId="1257FC37" w14:textId="31DAE819" w:rsidR="00255E3D" w:rsidRDefault="00255E3D" w:rsidP="00255E3D">
      <w:r>
        <w:tab/>
        <w:t xml:space="preserve">CSS </w:t>
      </w:r>
      <w:r w:rsidR="003D5445">
        <w:t>– This</w:t>
      </w:r>
      <w:r w:rsidR="00AA4E5A">
        <w:t xml:space="preserve"> is what will make the website look and feel like an actual application and not just some text </w:t>
      </w:r>
      <w:r w:rsidR="00A40B30">
        <w:t>thrown at the screen.</w:t>
      </w:r>
    </w:p>
    <w:p w14:paraId="712268EE" w14:textId="5B96725D" w:rsidR="00255E3D" w:rsidRDefault="00255E3D" w:rsidP="00255E3D">
      <w:pPr>
        <w:pStyle w:val="Heading2"/>
      </w:pPr>
      <w:r>
        <w:t xml:space="preserve">Architectural Mechanism </w:t>
      </w:r>
      <w:r w:rsidR="00373046">
        <w:t>3</w:t>
      </w:r>
    </w:p>
    <w:p w14:paraId="5020700A" w14:textId="2DB10D05" w:rsidR="00255E3D" w:rsidRPr="00661ADA" w:rsidRDefault="00255E3D" w:rsidP="00255E3D">
      <w:r>
        <w:tab/>
        <w:t xml:space="preserve">PHP </w:t>
      </w:r>
      <w:r w:rsidR="00A40B30">
        <w:t>–</w:t>
      </w:r>
      <w:r>
        <w:t xml:space="preserve"> </w:t>
      </w:r>
      <w:r w:rsidR="00A40B30">
        <w:t>Natively, HTML and MySQL can’t talk to each other</w:t>
      </w:r>
      <w:r w:rsidR="002C0655">
        <w:t>,</w:t>
      </w:r>
      <w:r w:rsidR="00A40B30">
        <w:t xml:space="preserve"> so a </w:t>
      </w:r>
      <w:r w:rsidR="003D5445">
        <w:t>server-side</w:t>
      </w:r>
      <w:r w:rsidR="00A40B30">
        <w:t xml:space="preserve"> language</w:t>
      </w:r>
      <w:r w:rsidR="002C0655">
        <w:t xml:space="preserve"> which can act as a catalyst to</w:t>
      </w:r>
      <w:r w:rsidR="00A40B30">
        <w:t xml:space="preserve"> transport over information</w:t>
      </w:r>
      <w:r w:rsidR="002C0655">
        <w:t xml:space="preserve"> will be needed</w:t>
      </w:r>
      <w:r w:rsidR="00A40B30">
        <w:t xml:space="preserve">. This is what will </w:t>
      </w:r>
      <w:r w:rsidR="002C0655">
        <w:t xml:space="preserve">the website to be </w:t>
      </w:r>
      <w:r w:rsidR="00A40B30">
        <w:t>dynamic instead of static.</w:t>
      </w:r>
    </w:p>
    <w:p w14:paraId="077719F6" w14:textId="77D1295A" w:rsidR="00255E3D" w:rsidRDefault="00255E3D" w:rsidP="00255E3D">
      <w:pPr>
        <w:pStyle w:val="Heading2"/>
      </w:pPr>
      <w:r>
        <w:t xml:space="preserve">Architectural Mechanism </w:t>
      </w:r>
      <w:r w:rsidR="00373046">
        <w:t>4</w:t>
      </w:r>
    </w:p>
    <w:p w14:paraId="7F2B9C2C" w14:textId="24EF5B39" w:rsidR="00255E3D" w:rsidRDefault="00255E3D" w:rsidP="00255E3D">
      <w:r>
        <w:tab/>
        <w:t xml:space="preserve">MySQL </w:t>
      </w:r>
      <w:r w:rsidR="00373046">
        <w:t>–</w:t>
      </w:r>
      <w:r>
        <w:t xml:space="preserve"> </w:t>
      </w:r>
      <w:r w:rsidR="002C0655">
        <w:t>MySQL will store the membership information</w:t>
      </w:r>
      <w:r w:rsidR="005A460D">
        <w:t xml:space="preserve">. </w:t>
      </w:r>
    </w:p>
    <w:p w14:paraId="2ACC28BA" w14:textId="788C1CAC" w:rsidR="00373046" w:rsidRDefault="00373046" w:rsidP="00373046">
      <w:pPr>
        <w:pStyle w:val="Heading2"/>
      </w:pPr>
      <w:r>
        <w:t>Architectural Mechanism 5</w:t>
      </w:r>
    </w:p>
    <w:p w14:paraId="754338A4" w14:textId="6CEA667A" w:rsidR="00373046" w:rsidRPr="00255E3D" w:rsidRDefault="00373046" w:rsidP="00373046">
      <w:r>
        <w:tab/>
        <w:t xml:space="preserve">Python </w:t>
      </w:r>
      <w:r w:rsidR="005A460D">
        <w:t>–</w:t>
      </w:r>
      <w:r>
        <w:t xml:space="preserve"> </w:t>
      </w:r>
      <w:r w:rsidR="002C0655">
        <w:t xml:space="preserve">Python will interpret </w:t>
      </w:r>
      <w:r w:rsidR="005A460D">
        <w:t xml:space="preserve">master .CSV files and </w:t>
      </w:r>
      <w:r w:rsidR="00C91DC5">
        <w:t xml:space="preserve">import it </w:t>
      </w:r>
      <w:r w:rsidR="002C0655">
        <w:t xml:space="preserve">them </w:t>
      </w:r>
      <w:r w:rsidR="00C91DC5">
        <w:t>into the database automatically.</w:t>
      </w:r>
    </w:p>
    <w:p w14:paraId="12FB816B" w14:textId="77777777" w:rsidR="00373046" w:rsidRPr="00255E3D" w:rsidRDefault="00373046" w:rsidP="00255E3D"/>
    <w:p w14:paraId="068D7AEB" w14:textId="77777777" w:rsidR="00255E3D" w:rsidRPr="00255E3D" w:rsidRDefault="00255E3D" w:rsidP="00255E3D"/>
    <w:p w14:paraId="369B6D59" w14:textId="77777777" w:rsidR="00454845" w:rsidRPr="00454845" w:rsidRDefault="00454845" w:rsidP="00454845">
      <w:pPr>
        <w:pStyle w:val="BodyText"/>
      </w:pPr>
    </w:p>
    <w:p w14:paraId="03BEB159" w14:textId="77777777" w:rsidR="009E2BE7" w:rsidRDefault="009E2BE7" w:rsidP="001E6A30">
      <w:pPr>
        <w:pStyle w:val="Heading1"/>
      </w:pPr>
      <w:r>
        <w:t xml:space="preserve">Key </w:t>
      </w:r>
      <w:r w:rsidR="001E6A30">
        <w:t>a</w:t>
      </w:r>
      <w:r>
        <w:t>bstractions</w:t>
      </w:r>
    </w:p>
    <w:p w14:paraId="13A65809" w14:textId="77777777" w:rsidR="000016BA" w:rsidRDefault="000016BA" w:rsidP="000016BA"/>
    <w:p w14:paraId="684314B4" w14:textId="16D35B51" w:rsidR="000016BA" w:rsidRDefault="00953493" w:rsidP="00A1616B">
      <w:pPr>
        <w:numPr>
          <w:ilvl w:val="0"/>
          <w:numId w:val="31"/>
        </w:numPr>
      </w:pPr>
      <w:r>
        <w:t>New User</w:t>
      </w:r>
    </w:p>
    <w:p w14:paraId="0747BEF8" w14:textId="2994212E" w:rsidR="006863F7" w:rsidRDefault="006863F7" w:rsidP="006863F7">
      <w:pPr>
        <w:numPr>
          <w:ilvl w:val="1"/>
          <w:numId w:val="31"/>
        </w:numPr>
      </w:pPr>
      <w:r>
        <w:t xml:space="preserve">New Users </w:t>
      </w:r>
      <w:r w:rsidR="002C0655">
        <w:t xml:space="preserve">can be added </w:t>
      </w:r>
      <w:r>
        <w:t xml:space="preserve">for </w:t>
      </w:r>
      <w:r w:rsidR="00255E0F">
        <w:t>if/when their department grows.</w:t>
      </w:r>
    </w:p>
    <w:p w14:paraId="7DCA2435" w14:textId="5FE2604F" w:rsidR="00953493" w:rsidRDefault="00953493" w:rsidP="00A1616B">
      <w:pPr>
        <w:numPr>
          <w:ilvl w:val="0"/>
          <w:numId w:val="31"/>
        </w:numPr>
      </w:pPr>
      <w:r>
        <w:t>Reset Password</w:t>
      </w:r>
    </w:p>
    <w:p w14:paraId="26B99B1B" w14:textId="46863055" w:rsidR="00255E0F" w:rsidRDefault="002C0655" w:rsidP="00255E0F">
      <w:pPr>
        <w:numPr>
          <w:ilvl w:val="1"/>
          <w:numId w:val="31"/>
        </w:numPr>
      </w:pPr>
      <w:r>
        <w:lastRenderedPageBreak/>
        <w:t>People forget their passwords. In case of this event, the proposed solution includes a password reset functionality.</w:t>
      </w:r>
    </w:p>
    <w:p w14:paraId="284C7EFE" w14:textId="75797E74" w:rsidR="00953493" w:rsidRDefault="00F96FB9" w:rsidP="00A1616B">
      <w:pPr>
        <w:numPr>
          <w:ilvl w:val="0"/>
          <w:numId w:val="31"/>
        </w:numPr>
      </w:pPr>
      <w:r>
        <w:t>Login</w:t>
      </w:r>
    </w:p>
    <w:p w14:paraId="2CA324E1" w14:textId="795A8197" w:rsidR="003F02FB" w:rsidRDefault="002C0655" w:rsidP="003F02FB">
      <w:pPr>
        <w:numPr>
          <w:ilvl w:val="1"/>
          <w:numId w:val="31"/>
        </w:numPr>
      </w:pPr>
      <w:r>
        <w:t>Users must be properly authenticated.</w:t>
      </w:r>
    </w:p>
    <w:p w14:paraId="69727A32" w14:textId="18B541CA" w:rsidR="00F96FB9" w:rsidRDefault="00F96FB9" w:rsidP="00A1616B">
      <w:pPr>
        <w:numPr>
          <w:ilvl w:val="0"/>
          <w:numId w:val="31"/>
        </w:numPr>
      </w:pPr>
      <w:r>
        <w:t>Add Member</w:t>
      </w:r>
    </w:p>
    <w:p w14:paraId="198B6498" w14:textId="43B7CC77" w:rsidR="001B316E" w:rsidRDefault="002C0655" w:rsidP="001B316E">
      <w:pPr>
        <w:numPr>
          <w:ilvl w:val="1"/>
          <w:numId w:val="31"/>
        </w:numPr>
      </w:pPr>
      <w:r>
        <w:t>A script will exist to add a new member in case the web UI is nonfunctional.</w:t>
      </w:r>
    </w:p>
    <w:p w14:paraId="14A13FA9" w14:textId="15913024" w:rsidR="00F96FB9" w:rsidRDefault="00F96FB9" w:rsidP="00A1616B">
      <w:pPr>
        <w:numPr>
          <w:ilvl w:val="0"/>
          <w:numId w:val="31"/>
        </w:numPr>
      </w:pPr>
      <w:r>
        <w:t>Edit Member</w:t>
      </w:r>
    </w:p>
    <w:p w14:paraId="522238EA" w14:textId="3C0CEA6D" w:rsidR="001B316E" w:rsidRDefault="002C0655" w:rsidP="001B316E">
      <w:pPr>
        <w:numPr>
          <w:ilvl w:val="1"/>
          <w:numId w:val="31"/>
        </w:numPr>
      </w:pPr>
      <w:r>
        <w:t>Member information can be updated to reflect any real life changes.</w:t>
      </w:r>
    </w:p>
    <w:p w14:paraId="4F63543B" w14:textId="50231930" w:rsidR="00F96FB9" w:rsidRDefault="00F96FB9" w:rsidP="00A1616B">
      <w:pPr>
        <w:numPr>
          <w:ilvl w:val="0"/>
          <w:numId w:val="31"/>
        </w:numPr>
      </w:pPr>
      <w:r>
        <w:t>View Member</w:t>
      </w:r>
    </w:p>
    <w:p w14:paraId="6B5F024D" w14:textId="3E877E10" w:rsidR="00120E0A" w:rsidRDefault="002C0655" w:rsidP="00120E0A">
      <w:pPr>
        <w:numPr>
          <w:ilvl w:val="1"/>
          <w:numId w:val="31"/>
        </w:numPr>
      </w:pPr>
      <w:r>
        <w:t>Members must be able to check on their current membership status.</w:t>
      </w:r>
    </w:p>
    <w:p w14:paraId="12656239" w14:textId="18F464DE" w:rsidR="00F96FB9" w:rsidRDefault="006863F7" w:rsidP="00A1616B">
      <w:pPr>
        <w:numPr>
          <w:ilvl w:val="0"/>
          <w:numId w:val="31"/>
        </w:numPr>
      </w:pPr>
      <w:r>
        <w:t>View Lists</w:t>
      </w:r>
    </w:p>
    <w:p w14:paraId="418129C7" w14:textId="28FBEABF" w:rsidR="00120E0A" w:rsidRDefault="002C0655" w:rsidP="00120E0A">
      <w:pPr>
        <w:numPr>
          <w:ilvl w:val="1"/>
          <w:numId w:val="31"/>
        </w:numPr>
      </w:pPr>
      <w:r>
        <w:t>Database can view and sort lists as needed.</w:t>
      </w:r>
    </w:p>
    <w:p w14:paraId="6FCF7358" w14:textId="02BD097C" w:rsidR="006863F7" w:rsidRDefault="006863F7" w:rsidP="00A1616B">
      <w:pPr>
        <w:numPr>
          <w:ilvl w:val="0"/>
          <w:numId w:val="31"/>
        </w:numPr>
      </w:pPr>
      <w:r>
        <w:t>Export Lists</w:t>
      </w:r>
    </w:p>
    <w:p w14:paraId="4BC3E719" w14:textId="79DE9AE2" w:rsidR="00120E0A" w:rsidRDefault="002C0655" w:rsidP="00120E0A">
      <w:pPr>
        <w:numPr>
          <w:ilvl w:val="1"/>
          <w:numId w:val="31"/>
        </w:numPr>
      </w:pPr>
      <w:r>
        <w:t>Lists can be exported as a CSV file for ease of access.</w:t>
      </w:r>
    </w:p>
    <w:p w14:paraId="49C3B4B1" w14:textId="77777777" w:rsidR="004E632E" w:rsidRPr="000016BA" w:rsidRDefault="004E632E" w:rsidP="004E632E"/>
    <w:p w14:paraId="19827331" w14:textId="77777777" w:rsidR="008C2B65" w:rsidRDefault="001D7E83" w:rsidP="001E6A30">
      <w:pPr>
        <w:pStyle w:val="Heading1"/>
      </w:pPr>
      <w:r>
        <w:t xml:space="preserve">Layers or </w:t>
      </w:r>
      <w:r w:rsidR="001E6A30">
        <w:t>a</w:t>
      </w:r>
      <w:r>
        <w:t xml:space="preserve">rchitectural </w:t>
      </w:r>
      <w:r w:rsidR="001E6A30">
        <w:t>f</w:t>
      </w:r>
      <w:r>
        <w:t>ramework</w:t>
      </w:r>
    </w:p>
    <w:p w14:paraId="53CF002B" w14:textId="77777777" w:rsidR="00571ED4" w:rsidRDefault="00571ED4" w:rsidP="00571ED4"/>
    <w:p w14:paraId="728CB436" w14:textId="5934939F" w:rsidR="00571ED4" w:rsidRDefault="00C47742" w:rsidP="00571ED4">
      <w:r>
        <w:t>The solution will consist of a Node.js and a React framework</w:t>
      </w:r>
      <w:r w:rsidR="00571ED4">
        <w:t xml:space="preserve">. </w:t>
      </w:r>
      <w:r>
        <w:t xml:space="preserve">The database will contain </w:t>
      </w:r>
      <w:r w:rsidR="003C47CE">
        <w:t xml:space="preserve">tables </w:t>
      </w:r>
      <w:r>
        <w:t xml:space="preserve">as needed </w:t>
      </w:r>
      <w:r w:rsidR="003C47CE">
        <w:t>that are linked via Primary and foreign keys.</w:t>
      </w:r>
    </w:p>
    <w:p w14:paraId="51103246" w14:textId="75657667" w:rsidR="00C47742" w:rsidRDefault="00C47742" w:rsidP="00571ED4"/>
    <w:p w14:paraId="507C387D" w14:textId="38447D7C" w:rsidR="00C47742" w:rsidRDefault="00C47742" w:rsidP="00571ED4">
      <w:r>
        <w:t>Note: Test data has not been provided, therefore the required tables in the databasehave have not been listed in this architecture document.</w:t>
      </w:r>
    </w:p>
    <w:p w14:paraId="029E6C68" w14:textId="77777777" w:rsidR="003C47CE" w:rsidRPr="00571ED4" w:rsidRDefault="003C47CE" w:rsidP="00571ED4"/>
    <w:p w14:paraId="11BBB848" w14:textId="77777777" w:rsidR="00337B9D" w:rsidRDefault="00337B9D" w:rsidP="001E6A30">
      <w:pPr>
        <w:pStyle w:val="Heading1"/>
      </w:pPr>
      <w:r>
        <w:t xml:space="preserve">Architectural </w:t>
      </w:r>
      <w:r w:rsidR="001E6A30">
        <w:t>v</w:t>
      </w:r>
      <w:r>
        <w:t>iews</w:t>
      </w:r>
    </w:p>
    <w:p w14:paraId="1C1492A7" w14:textId="5A78DE82" w:rsidR="005B3E68" w:rsidRDefault="00FF6E19" w:rsidP="005B3E68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pict w14:anchorId="0603CA69">
          <v:shape id="Picture 1" o:spid="_x0000_i1027" type="#_x0000_t75" alt="Diagram&#10;&#10;Description automatically generated" style="width:320.4pt;height:157.2pt;visibility:visible;mso-wrap-style:square">
            <v:imagedata r:id="rId7" o:title="Diagram&#10;&#10;Description automatically generated"/>
          </v:shape>
        </w:pict>
      </w:r>
    </w:p>
    <w:p w14:paraId="3332E1CD" w14:textId="77777777" w:rsidR="00FE3EEB" w:rsidRDefault="00FE3EEB" w:rsidP="006C61F6"/>
    <w:p w14:paraId="14047D99" w14:textId="374F7F9D" w:rsidR="00FE3EEB" w:rsidRPr="00FE3EEB" w:rsidRDefault="00FE3EEB" w:rsidP="006C61F6"/>
    <w:sectPr w:rsidR="00FE3EEB" w:rsidRPr="00FE3EE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0F0E" w14:textId="77777777" w:rsidR="004B7B4E" w:rsidRDefault="004B7B4E">
      <w:r>
        <w:separator/>
      </w:r>
    </w:p>
  </w:endnote>
  <w:endnote w:type="continuationSeparator" w:id="0">
    <w:p w14:paraId="564C1D6B" w14:textId="77777777" w:rsidR="004B7B4E" w:rsidRDefault="004B7B4E">
      <w:r>
        <w:continuationSeparator/>
      </w:r>
    </w:p>
  </w:endnote>
  <w:endnote w:type="continuationNotice" w:id="1">
    <w:p w14:paraId="54247960" w14:textId="77777777" w:rsidR="004B7B4E" w:rsidRDefault="004B7B4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 w14:paraId="10C0A33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4CE2D9" w14:textId="77777777"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77B0F" w14:textId="24114823" w:rsidR="005A7A45" w:rsidRDefault="005A7A45">
          <w:pPr>
            <w:jc w:val="center"/>
          </w:pPr>
          <w:r>
            <w:sym w:font="Symbol" w:char="F0D3"/>
          </w:r>
          <w:r w:rsidR="00DF1B58">
            <w:t>Meeblers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6E19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28D002" w14:textId="77777777" w:rsidR="005A7A45" w:rsidRDefault="005A7A4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1253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49430BB7" w14:textId="77777777" w:rsidR="005A7A45" w:rsidRDefault="005A7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A292D" w14:textId="77777777" w:rsidR="004B7B4E" w:rsidRDefault="004B7B4E">
      <w:r>
        <w:separator/>
      </w:r>
    </w:p>
  </w:footnote>
  <w:footnote w:type="continuationSeparator" w:id="0">
    <w:p w14:paraId="30E8F802" w14:textId="77777777" w:rsidR="004B7B4E" w:rsidRDefault="004B7B4E">
      <w:r>
        <w:continuationSeparator/>
      </w:r>
    </w:p>
  </w:footnote>
  <w:footnote w:type="continuationNotice" w:id="1">
    <w:p w14:paraId="4FD25AE2" w14:textId="77777777" w:rsidR="004B7B4E" w:rsidRDefault="004B7B4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 w14:paraId="4E362AD1" w14:textId="77777777">
      <w:tc>
        <w:tcPr>
          <w:tcW w:w="6379" w:type="dxa"/>
        </w:tcPr>
        <w:p w14:paraId="0B531F31" w14:textId="77777777" w:rsidR="005A7A45" w:rsidRDefault="00F12525">
          <w:r>
            <w:rPr>
              <w:b/>
            </w:rPr>
            <w:t>Highlands Ranch Backcountry Membership</w:t>
          </w:r>
        </w:p>
      </w:tc>
      <w:tc>
        <w:tcPr>
          <w:tcW w:w="3179" w:type="dxa"/>
        </w:tcPr>
        <w:p w14:paraId="0EE04EA8" w14:textId="3903B8D5"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FF6E19">
            <w:t>Meebers</w:t>
          </w:r>
        </w:p>
      </w:tc>
    </w:tr>
    <w:tr w:rsidR="005A7A45" w14:paraId="3A76FC82" w14:textId="77777777">
      <w:tc>
        <w:tcPr>
          <w:tcW w:w="6379" w:type="dxa"/>
        </w:tcPr>
        <w:p w14:paraId="0F157F14" w14:textId="77777777" w:rsidR="005A7A45" w:rsidRDefault="00A563C9">
          <w:r>
            <w:t>Architecture Notebook</w:t>
          </w:r>
        </w:p>
      </w:tc>
      <w:tc>
        <w:tcPr>
          <w:tcW w:w="3179" w:type="dxa"/>
        </w:tcPr>
        <w:p w14:paraId="46B8CC00" w14:textId="0C1F6ADE" w:rsidR="005A7A45" w:rsidRDefault="005A7A45">
          <w:r>
            <w:t xml:space="preserve"> Date:  </w:t>
          </w:r>
          <w:r w:rsidR="00F12525">
            <w:t>19, February 2023</w:t>
          </w:r>
        </w:p>
      </w:tc>
    </w:tr>
  </w:tbl>
  <w:p w14:paraId="01C1DF45" w14:textId="77777777" w:rsidR="005A7A45" w:rsidRDefault="005A7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29.4pt;height:27.6pt" o:bullet="t">
        <v:imagedata r:id="rId1" o:title="clip_image001"/>
      </v:shape>
    </w:pict>
  </w:numPicBullet>
  <w:numPicBullet w:numPicBulletId="1">
    <w:pict>
      <v:shape id="_x0000_i1119" type="#_x0000_t75" style="width:30.6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1626C"/>
    <w:multiLevelType w:val="hybridMultilevel"/>
    <w:tmpl w:val="5B3A4634"/>
    <w:lvl w:ilvl="0" w:tplc="88D28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67DD0"/>
    <w:multiLevelType w:val="multilevel"/>
    <w:tmpl w:val="EA9E75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4920157">
    <w:abstractNumId w:val="0"/>
  </w:num>
  <w:num w:numId="2" w16cid:durableId="1868903848">
    <w:abstractNumId w:val="5"/>
  </w:num>
  <w:num w:numId="3" w16cid:durableId="707535815">
    <w:abstractNumId w:val="15"/>
  </w:num>
  <w:num w:numId="4" w16cid:durableId="1159032482">
    <w:abstractNumId w:val="13"/>
  </w:num>
  <w:num w:numId="5" w16cid:durableId="449209642">
    <w:abstractNumId w:val="0"/>
  </w:num>
  <w:num w:numId="6" w16cid:durableId="1074089129">
    <w:abstractNumId w:val="0"/>
  </w:num>
  <w:num w:numId="7" w16cid:durableId="770125552">
    <w:abstractNumId w:val="0"/>
  </w:num>
  <w:num w:numId="8" w16cid:durableId="1903713842">
    <w:abstractNumId w:val="0"/>
  </w:num>
  <w:num w:numId="9" w16cid:durableId="2008439448">
    <w:abstractNumId w:val="0"/>
  </w:num>
  <w:num w:numId="10" w16cid:durableId="812407431">
    <w:abstractNumId w:val="0"/>
  </w:num>
  <w:num w:numId="11" w16cid:durableId="1045715796">
    <w:abstractNumId w:val="0"/>
  </w:num>
  <w:num w:numId="12" w16cid:durableId="2070955673">
    <w:abstractNumId w:val="0"/>
  </w:num>
  <w:num w:numId="13" w16cid:durableId="360398674">
    <w:abstractNumId w:val="0"/>
  </w:num>
  <w:num w:numId="14" w16cid:durableId="1849826284">
    <w:abstractNumId w:val="0"/>
  </w:num>
  <w:num w:numId="15" w16cid:durableId="1815022819">
    <w:abstractNumId w:val="0"/>
  </w:num>
  <w:num w:numId="16" w16cid:durableId="481191125">
    <w:abstractNumId w:val="6"/>
  </w:num>
  <w:num w:numId="17" w16cid:durableId="2120102838">
    <w:abstractNumId w:val="4"/>
  </w:num>
  <w:num w:numId="18" w16cid:durableId="233049629">
    <w:abstractNumId w:val="1"/>
  </w:num>
  <w:num w:numId="19" w16cid:durableId="798305833">
    <w:abstractNumId w:val="10"/>
  </w:num>
  <w:num w:numId="20" w16cid:durableId="235213898">
    <w:abstractNumId w:val="0"/>
  </w:num>
  <w:num w:numId="21" w16cid:durableId="2113738299">
    <w:abstractNumId w:val="0"/>
  </w:num>
  <w:num w:numId="22" w16cid:durableId="414591031">
    <w:abstractNumId w:val="0"/>
  </w:num>
  <w:num w:numId="23" w16cid:durableId="2037195587">
    <w:abstractNumId w:val="0"/>
  </w:num>
  <w:num w:numId="24" w16cid:durableId="2032683720">
    <w:abstractNumId w:val="8"/>
  </w:num>
  <w:num w:numId="25" w16cid:durableId="583413813">
    <w:abstractNumId w:val="7"/>
  </w:num>
  <w:num w:numId="26" w16cid:durableId="658651247">
    <w:abstractNumId w:val="2"/>
  </w:num>
  <w:num w:numId="27" w16cid:durableId="789864833">
    <w:abstractNumId w:val="3"/>
  </w:num>
  <w:num w:numId="28" w16cid:durableId="1857576103">
    <w:abstractNumId w:val="12"/>
  </w:num>
  <w:num w:numId="29" w16cid:durableId="997341959">
    <w:abstractNumId w:val="9"/>
  </w:num>
  <w:num w:numId="30" w16cid:durableId="939918295">
    <w:abstractNumId w:val="14"/>
  </w:num>
  <w:num w:numId="31" w16cid:durableId="2024161427">
    <w:abstractNumId w:val="11"/>
  </w:num>
  <w:num w:numId="32" w16cid:durableId="17863414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509B"/>
    <w:rsid w:val="000016BA"/>
    <w:rsid w:val="00031E3F"/>
    <w:rsid w:val="000338E5"/>
    <w:rsid w:val="0007513A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2920"/>
    <w:rsid w:val="00103929"/>
    <w:rsid w:val="001056BB"/>
    <w:rsid w:val="0011253C"/>
    <w:rsid w:val="00120E0A"/>
    <w:rsid w:val="00121424"/>
    <w:rsid w:val="001229FF"/>
    <w:rsid w:val="00131F51"/>
    <w:rsid w:val="00140806"/>
    <w:rsid w:val="00142FF7"/>
    <w:rsid w:val="0015182E"/>
    <w:rsid w:val="00164FEC"/>
    <w:rsid w:val="0017108F"/>
    <w:rsid w:val="00174E7D"/>
    <w:rsid w:val="001961F0"/>
    <w:rsid w:val="001A0EF9"/>
    <w:rsid w:val="001A5BF2"/>
    <w:rsid w:val="001B316E"/>
    <w:rsid w:val="001C11F7"/>
    <w:rsid w:val="001C35BB"/>
    <w:rsid w:val="001D7E83"/>
    <w:rsid w:val="001E3613"/>
    <w:rsid w:val="001E6A30"/>
    <w:rsid w:val="001E7544"/>
    <w:rsid w:val="001F38B0"/>
    <w:rsid w:val="001F6DDD"/>
    <w:rsid w:val="002017BA"/>
    <w:rsid w:val="00203842"/>
    <w:rsid w:val="002158CF"/>
    <w:rsid w:val="00217EEE"/>
    <w:rsid w:val="00226E98"/>
    <w:rsid w:val="00227A40"/>
    <w:rsid w:val="00250FEE"/>
    <w:rsid w:val="00251220"/>
    <w:rsid w:val="00255E0F"/>
    <w:rsid w:val="00255E3D"/>
    <w:rsid w:val="00262FA3"/>
    <w:rsid w:val="00284536"/>
    <w:rsid w:val="00293C32"/>
    <w:rsid w:val="00294E2C"/>
    <w:rsid w:val="00294F13"/>
    <w:rsid w:val="002964AE"/>
    <w:rsid w:val="00296E6E"/>
    <w:rsid w:val="002A6440"/>
    <w:rsid w:val="002B506B"/>
    <w:rsid w:val="002B651D"/>
    <w:rsid w:val="002B692D"/>
    <w:rsid w:val="002C0655"/>
    <w:rsid w:val="002C1AB2"/>
    <w:rsid w:val="002C5D27"/>
    <w:rsid w:val="002C7165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3046"/>
    <w:rsid w:val="00376C82"/>
    <w:rsid w:val="0038624F"/>
    <w:rsid w:val="00394B81"/>
    <w:rsid w:val="00394EDA"/>
    <w:rsid w:val="003A48D7"/>
    <w:rsid w:val="003B1A0B"/>
    <w:rsid w:val="003C38C1"/>
    <w:rsid w:val="003C47CE"/>
    <w:rsid w:val="003D09D9"/>
    <w:rsid w:val="003D1627"/>
    <w:rsid w:val="003D2717"/>
    <w:rsid w:val="003D5445"/>
    <w:rsid w:val="003D678E"/>
    <w:rsid w:val="003E2CE3"/>
    <w:rsid w:val="003F02FB"/>
    <w:rsid w:val="003F0ED2"/>
    <w:rsid w:val="003F542A"/>
    <w:rsid w:val="00402F6D"/>
    <w:rsid w:val="0041114E"/>
    <w:rsid w:val="004276C8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B7B4E"/>
    <w:rsid w:val="004C2415"/>
    <w:rsid w:val="004C41F6"/>
    <w:rsid w:val="004C766E"/>
    <w:rsid w:val="004D10B7"/>
    <w:rsid w:val="004D1603"/>
    <w:rsid w:val="004E0451"/>
    <w:rsid w:val="004E364B"/>
    <w:rsid w:val="004E632E"/>
    <w:rsid w:val="004F0C56"/>
    <w:rsid w:val="004F245A"/>
    <w:rsid w:val="004F5354"/>
    <w:rsid w:val="00506412"/>
    <w:rsid w:val="00507EE9"/>
    <w:rsid w:val="00511B29"/>
    <w:rsid w:val="00512AB0"/>
    <w:rsid w:val="00515DA9"/>
    <w:rsid w:val="00516450"/>
    <w:rsid w:val="00533045"/>
    <w:rsid w:val="00537CBF"/>
    <w:rsid w:val="00550762"/>
    <w:rsid w:val="0056113E"/>
    <w:rsid w:val="00571ED4"/>
    <w:rsid w:val="005722B4"/>
    <w:rsid w:val="005770C2"/>
    <w:rsid w:val="0058125E"/>
    <w:rsid w:val="00581EC6"/>
    <w:rsid w:val="005844C9"/>
    <w:rsid w:val="005860D8"/>
    <w:rsid w:val="00586B9B"/>
    <w:rsid w:val="0059189D"/>
    <w:rsid w:val="005969DF"/>
    <w:rsid w:val="005A0F55"/>
    <w:rsid w:val="005A460D"/>
    <w:rsid w:val="005A670B"/>
    <w:rsid w:val="005A7A45"/>
    <w:rsid w:val="005A7BA7"/>
    <w:rsid w:val="005B3E68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55C91"/>
    <w:rsid w:val="00661ADA"/>
    <w:rsid w:val="00672475"/>
    <w:rsid w:val="00676E7B"/>
    <w:rsid w:val="006863F7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5713F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E7D64"/>
    <w:rsid w:val="007F0236"/>
    <w:rsid w:val="008013EA"/>
    <w:rsid w:val="008035FB"/>
    <w:rsid w:val="0081271F"/>
    <w:rsid w:val="00831D89"/>
    <w:rsid w:val="00846F25"/>
    <w:rsid w:val="00847CF7"/>
    <w:rsid w:val="00852D90"/>
    <w:rsid w:val="008606FF"/>
    <w:rsid w:val="008632E9"/>
    <w:rsid w:val="0086378F"/>
    <w:rsid w:val="008642C2"/>
    <w:rsid w:val="008645FB"/>
    <w:rsid w:val="008646A2"/>
    <w:rsid w:val="00870B21"/>
    <w:rsid w:val="00871973"/>
    <w:rsid w:val="00886CE8"/>
    <w:rsid w:val="008957A8"/>
    <w:rsid w:val="008A1177"/>
    <w:rsid w:val="008A47D6"/>
    <w:rsid w:val="008B6BEB"/>
    <w:rsid w:val="008C2B65"/>
    <w:rsid w:val="008E5A63"/>
    <w:rsid w:val="008F11D1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3493"/>
    <w:rsid w:val="00954C5D"/>
    <w:rsid w:val="00960905"/>
    <w:rsid w:val="00965987"/>
    <w:rsid w:val="00980FF9"/>
    <w:rsid w:val="00991B6C"/>
    <w:rsid w:val="0099502F"/>
    <w:rsid w:val="009A0C83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9F6B8E"/>
    <w:rsid w:val="00A1078D"/>
    <w:rsid w:val="00A1616B"/>
    <w:rsid w:val="00A3004D"/>
    <w:rsid w:val="00A3377A"/>
    <w:rsid w:val="00A40B30"/>
    <w:rsid w:val="00A4219A"/>
    <w:rsid w:val="00A530C9"/>
    <w:rsid w:val="00A563C9"/>
    <w:rsid w:val="00A6037D"/>
    <w:rsid w:val="00A8270B"/>
    <w:rsid w:val="00A8509B"/>
    <w:rsid w:val="00A85339"/>
    <w:rsid w:val="00AA0B19"/>
    <w:rsid w:val="00AA210D"/>
    <w:rsid w:val="00AA4E5A"/>
    <w:rsid w:val="00AA714A"/>
    <w:rsid w:val="00AB4761"/>
    <w:rsid w:val="00AC05B0"/>
    <w:rsid w:val="00AD1214"/>
    <w:rsid w:val="00AD4A11"/>
    <w:rsid w:val="00AD5AD7"/>
    <w:rsid w:val="00AD5EDD"/>
    <w:rsid w:val="00AD7BED"/>
    <w:rsid w:val="00AE184B"/>
    <w:rsid w:val="00AF4298"/>
    <w:rsid w:val="00AF47A0"/>
    <w:rsid w:val="00B059D2"/>
    <w:rsid w:val="00B20F99"/>
    <w:rsid w:val="00B262F5"/>
    <w:rsid w:val="00B27BAC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C08CC"/>
    <w:rsid w:val="00BD00A8"/>
    <w:rsid w:val="00BE0DB5"/>
    <w:rsid w:val="00BF0886"/>
    <w:rsid w:val="00C01BA3"/>
    <w:rsid w:val="00C03D90"/>
    <w:rsid w:val="00C139A0"/>
    <w:rsid w:val="00C31035"/>
    <w:rsid w:val="00C4043F"/>
    <w:rsid w:val="00C413BF"/>
    <w:rsid w:val="00C45D21"/>
    <w:rsid w:val="00C47742"/>
    <w:rsid w:val="00C61808"/>
    <w:rsid w:val="00C65BEF"/>
    <w:rsid w:val="00C80EFE"/>
    <w:rsid w:val="00C91672"/>
    <w:rsid w:val="00C91DC5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DD3756"/>
    <w:rsid w:val="00DF1B58"/>
    <w:rsid w:val="00E2371F"/>
    <w:rsid w:val="00E57A0C"/>
    <w:rsid w:val="00E66686"/>
    <w:rsid w:val="00E701A2"/>
    <w:rsid w:val="00E73D97"/>
    <w:rsid w:val="00E75A2E"/>
    <w:rsid w:val="00E9152D"/>
    <w:rsid w:val="00EA4FB8"/>
    <w:rsid w:val="00EA792B"/>
    <w:rsid w:val="00EC3A29"/>
    <w:rsid w:val="00EC65DC"/>
    <w:rsid w:val="00ED698F"/>
    <w:rsid w:val="00EF0328"/>
    <w:rsid w:val="00EF172C"/>
    <w:rsid w:val="00F042E0"/>
    <w:rsid w:val="00F07982"/>
    <w:rsid w:val="00F07CE1"/>
    <w:rsid w:val="00F12525"/>
    <w:rsid w:val="00F25263"/>
    <w:rsid w:val="00F31507"/>
    <w:rsid w:val="00F34CB0"/>
    <w:rsid w:val="00F51720"/>
    <w:rsid w:val="00F527AD"/>
    <w:rsid w:val="00F653DC"/>
    <w:rsid w:val="00F6708E"/>
    <w:rsid w:val="00F76CD1"/>
    <w:rsid w:val="00F82407"/>
    <w:rsid w:val="00F9374F"/>
    <w:rsid w:val="00F96FB9"/>
    <w:rsid w:val="00F97850"/>
    <w:rsid w:val="00FA45D3"/>
    <w:rsid w:val="00FA72AA"/>
    <w:rsid w:val="00FB113C"/>
    <w:rsid w:val="00FB7831"/>
    <w:rsid w:val="00FD02E4"/>
    <w:rsid w:val="00FE3EEB"/>
    <w:rsid w:val="00FE64DF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C401F"/>
  <w15:chartTrackingRefBased/>
  <w15:docId w15:val="{1FF2A7D9-EC9A-4FBB-9BF3-EB1F0890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ICK~1.HUF\LOCALS~1\Temp\architecture_notebook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19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Kyle</dc:creator>
  <cp:keywords/>
  <dc:description/>
  <cp:lastModifiedBy>Luke Allevato</cp:lastModifiedBy>
  <cp:revision>7</cp:revision>
  <cp:lastPrinted>2001-03-15T21:26:00Z</cp:lastPrinted>
  <dcterms:created xsi:type="dcterms:W3CDTF">2023-02-19T03:19:00Z</dcterms:created>
  <dcterms:modified xsi:type="dcterms:W3CDTF">2023-02-19T14:07:00Z</dcterms:modified>
</cp:coreProperties>
</file>