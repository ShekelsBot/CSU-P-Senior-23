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EC002" w14:textId="77777777" w:rsidR="008866E4" w:rsidRPr="00080FE2" w:rsidRDefault="00E96106" w:rsidP="00DD175D">
      <w:pPr>
        <w:pStyle w:val="Title"/>
      </w:pPr>
      <w:r w:rsidRPr="00080FE2">
        <w:fldChar w:fldCharType="begin"/>
      </w:r>
      <w:r w:rsidRPr="00080FE2">
        <w:instrText xml:space="preserve"> SUBJECT  \* MERGEFORMAT </w:instrText>
      </w:r>
      <w:r w:rsidRPr="00080FE2">
        <w:fldChar w:fldCharType="separate"/>
      </w:r>
      <w:r w:rsidR="00F206F0" w:rsidRPr="00080FE2">
        <w:t>&lt;project&gt;</w:t>
      </w:r>
      <w:r w:rsidRPr="00080FE2">
        <w:fldChar w:fldCharType="end"/>
      </w:r>
      <w:r w:rsidRPr="00080FE2">
        <w:br/>
      </w:r>
      <w:r w:rsidR="00080FE2" w:rsidRPr="00080FE2">
        <w:t>Detailed Requirements Listing</w:t>
      </w:r>
    </w:p>
    <w:p w14:paraId="1238C05B" w14:textId="232E62EE" w:rsidR="00E96106" w:rsidRDefault="00B87242" w:rsidP="008866E4">
      <w:pPr>
        <w:pStyle w:val="Heading1"/>
        <w:rPr>
          <w:rFonts w:cs="Arial"/>
        </w:rPr>
      </w:pPr>
      <w:r>
        <w:rPr>
          <w:rFonts w:cs="Arial"/>
        </w:rPr>
        <w:t>MySQL Member Database</w:t>
      </w:r>
    </w:p>
    <w:p w14:paraId="26381C4E" w14:textId="7C30D7BE" w:rsidR="00080FE2" w:rsidRDefault="00B87242" w:rsidP="00080FE2">
      <w:pPr>
        <w:numPr>
          <w:ilvl w:val="0"/>
          <w:numId w:val="9"/>
        </w:numPr>
      </w:pPr>
      <w:r>
        <w:t>A script that takes CSV files and imports it into the database</w:t>
      </w:r>
    </w:p>
    <w:p w14:paraId="51A2AD7C" w14:textId="2ADC9F98" w:rsidR="00080FE2" w:rsidRDefault="00B87242" w:rsidP="00080FE2">
      <w:pPr>
        <w:ind w:left="1080"/>
      </w:pPr>
      <w:r>
        <w:rPr>
          <w:rFonts w:ascii="Arial" w:hAnsi="Arial" w:cs="Arial"/>
        </w:rPr>
        <w:t>The data comes from a master CSV file, and it will have to be imported into the database</w:t>
      </w:r>
    </w:p>
    <w:p w14:paraId="68E63D05" w14:textId="6B1E2E43" w:rsidR="00080FE2" w:rsidRDefault="00B87242" w:rsidP="00080FE2">
      <w:pPr>
        <w:numPr>
          <w:ilvl w:val="0"/>
          <w:numId w:val="9"/>
        </w:numPr>
      </w:pPr>
      <w:r>
        <w:t>Check for duplications in the database and update the information if it has changed</w:t>
      </w:r>
    </w:p>
    <w:p w14:paraId="63BFD3E3" w14:textId="62A534D9" w:rsidR="00080FE2" w:rsidRDefault="00B87242" w:rsidP="00080FE2">
      <w:pPr>
        <w:ind w:left="1080"/>
      </w:pPr>
      <w:r>
        <w:rPr>
          <w:rFonts w:ascii="Arial" w:hAnsi="Arial" w:cs="Arial"/>
        </w:rPr>
        <w:t>This will come from the fact that families can update their payments to different levels, so we don’t want x5 John Doe’s</w:t>
      </w:r>
    </w:p>
    <w:p w14:paraId="51309AF5" w14:textId="6E330CE2" w:rsidR="00080FE2" w:rsidRDefault="00B87242" w:rsidP="00080FE2">
      <w:pPr>
        <w:numPr>
          <w:ilvl w:val="0"/>
          <w:numId w:val="9"/>
        </w:numPr>
      </w:pPr>
      <w:r>
        <w:t xml:space="preserve">Wait for a </w:t>
      </w:r>
      <w:proofErr w:type="spellStart"/>
      <w:r>
        <w:t>querry</w:t>
      </w:r>
      <w:proofErr w:type="spellEnd"/>
      <w:r>
        <w:t xml:space="preserve"> from the Web UI to report back information</w:t>
      </w:r>
    </w:p>
    <w:p w14:paraId="50B58DA2" w14:textId="7F7643E0" w:rsidR="00E96106" w:rsidRPr="00080FE2" w:rsidRDefault="00B87242" w:rsidP="00080FE2">
      <w:pPr>
        <w:ind w:left="1080"/>
        <w:rPr>
          <w:rFonts w:ascii="Arial" w:hAnsi="Arial" w:cs="Arial"/>
        </w:rPr>
      </w:pPr>
      <w:r>
        <w:rPr>
          <w:rFonts w:ascii="Arial" w:hAnsi="Arial" w:cs="Arial"/>
        </w:rPr>
        <w:t xml:space="preserve">We will have the Web UI send out keywords and then have scripts on the database from the </w:t>
      </w:r>
      <w:proofErr w:type="spellStart"/>
      <w:r>
        <w:rPr>
          <w:rFonts w:ascii="Arial" w:hAnsi="Arial" w:cs="Arial"/>
        </w:rPr>
        <w:t>querry</w:t>
      </w:r>
      <w:proofErr w:type="spellEnd"/>
      <w:r>
        <w:rPr>
          <w:rFonts w:ascii="Arial" w:hAnsi="Arial" w:cs="Arial"/>
        </w:rPr>
        <w:t xml:space="preserve"> reports and send those back. This will help on </w:t>
      </w:r>
      <w:proofErr w:type="spellStart"/>
      <w:r>
        <w:rPr>
          <w:rFonts w:ascii="Arial" w:hAnsi="Arial" w:cs="Arial"/>
        </w:rPr>
        <w:t>preventation</w:t>
      </w:r>
      <w:proofErr w:type="spellEnd"/>
      <w:r>
        <w:rPr>
          <w:rFonts w:ascii="Arial" w:hAnsi="Arial" w:cs="Arial"/>
        </w:rPr>
        <w:t xml:space="preserve"> from SQL Injection</w:t>
      </w:r>
    </w:p>
    <w:p w14:paraId="60075784" w14:textId="08C87386" w:rsidR="00080FE2" w:rsidRDefault="00B87242" w:rsidP="00080FE2">
      <w:pPr>
        <w:pStyle w:val="Heading1"/>
        <w:rPr>
          <w:rFonts w:cs="Arial"/>
        </w:rPr>
      </w:pPr>
      <w:r>
        <w:rPr>
          <w:rFonts w:cs="Arial"/>
        </w:rPr>
        <w:t>Web Interface</w:t>
      </w:r>
    </w:p>
    <w:p w14:paraId="14B550BA" w14:textId="04E39866" w:rsidR="00080FE2" w:rsidRDefault="00B87242" w:rsidP="00080FE2">
      <w:pPr>
        <w:numPr>
          <w:ilvl w:val="0"/>
          <w:numId w:val="10"/>
        </w:numPr>
      </w:pPr>
      <w:r>
        <w:t>Connect to the database to retrieve data</w:t>
      </w:r>
    </w:p>
    <w:p w14:paraId="0AE6A705" w14:textId="1642F06C" w:rsidR="00080FE2" w:rsidRDefault="003E5B27" w:rsidP="00080FE2">
      <w:pPr>
        <w:ind w:left="1080"/>
      </w:pPr>
      <w:r>
        <w:rPr>
          <w:rFonts w:ascii="Arial" w:hAnsi="Arial" w:cs="Arial"/>
        </w:rPr>
        <w:t xml:space="preserve">If we are sending </w:t>
      </w:r>
      <w:proofErr w:type="gramStart"/>
      <w:r>
        <w:rPr>
          <w:rFonts w:ascii="Arial" w:hAnsi="Arial" w:cs="Arial"/>
        </w:rPr>
        <w:t>data</w:t>
      </w:r>
      <w:proofErr w:type="gramEnd"/>
      <w:r>
        <w:rPr>
          <w:rFonts w:ascii="Arial" w:hAnsi="Arial" w:cs="Arial"/>
        </w:rPr>
        <w:t xml:space="preserve"> we will need a way to display it</w:t>
      </w:r>
    </w:p>
    <w:p w14:paraId="4DA22E2D" w14:textId="554A3F38" w:rsidR="00080FE2" w:rsidRDefault="00B87242" w:rsidP="00080FE2">
      <w:pPr>
        <w:numPr>
          <w:ilvl w:val="0"/>
          <w:numId w:val="10"/>
        </w:numPr>
      </w:pPr>
      <w:r>
        <w:t>Search by last name and search by member ID</w:t>
      </w:r>
    </w:p>
    <w:p w14:paraId="61D25980" w14:textId="68A2AEFD" w:rsidR="00080FE2" w:rsidRDefault="003E5B27" w:rsidP="00080FE2">
      <w:pPr>
        <w:ind w:left="1080"/>
      </w:pPr>
      <w:r>
        <w:rPr>
          <w:rFonts w:ascii="Arial" w:hAnsi="Arial" w:cs="Arial"/>
        </w:rPr>
        <w:t>Searching by last names or Member ID is the best way to narrow a search result down</w:t>
      </w:r>
    </w:p>
    <w:p w14:paraId="5DC06594" w14:textId="44200DC1" w:rsidR="008866E4" w:rsidRPr="003E5B27" w:rsidRDefault="00B87242" w:rsidP="00080FE2">
      <w:pPr>
        <w:numPr>
          <w:ilvl w:val="0"/>
          <w:numId w:val="10"/>
        </w:numPr>
        <w:rPr>
          <w:rFonts w:ascii="Arial" w:hAnsi="Arial" w:cs="Arial"/>
        </w:rPr>
      </w:pPr>
      <w:r>
        <w:t>Add in “Add Member” button, View (filter) button, and Edit button(s)</w:t>
      </w:r>
    </w:p>
    <w:p w14:paraId="1CBC89E5" w14:textId="5DEDFA3B" w:rsidR="003E5B27" w:rsidRPr="00080FE2" w:rsidRDefault="003E5B27" w:rsidP="003E5B27">
      <w:pPr>
        <w:ind w:left="1080"/>
        <w:rPr>
          <w:rFonts w:ascii="Arial" w:hAnsi="Arial" w:cs="Arial"/>
        </w:rPr>
      </w:pPr>
      <w:r>
        <w:t>These buttons will be at the top of the page so that we can easily get to the for each people</w:t>
      </w:r>
    </w:p>
    <w:p w14:paraId="3905D60D" w14:textId="190B28A0" w:rsidR="00080FE2" w:rsidRDefault="00B87242" w:rsidP="00080FE2">
      <w:pPr>
        <w:pStyle w:val="Heading1"/>
        <w:rPr>
          <w:rFonts w:cs="Arial"/>
        </w:rPr>
      </w:pPr>
      <w:r>
        <w:rPr>
          <w:rFonts w:cs="Arial"/>
        </w:rPr>
        <w:t>User Manual</w:t>
      </w:r>
    </w:p>
    <w:p w14:paraId="2FF19128" w14:textId="71A3B777" w:rsidR="00080FE2" w:rsidRDefault="003E5B27" w:rsidP="00080FE2">
      <w:pPr>
        <w:numPr>
          <w:ilvl w:val="0"/>
          <w:numId w:val="11"/>
        </w:numPr>
      </w:pPr>
      <w:r>
        <w:t>Documentation</w:t>
      </w:r>
    </w:p>
    <w:p w14:paraId="615A7C9A" w14:textId="6211C57A" w:rsidR="00080FE2" w:rsidRDefault="00867582" w:rsidP="00080FE2">
      <w:pPr>
        <w:ind w:left="1080"/>
      </w:pPr>
      <w:r>
        <w:rPr>
          <w:rFonts w:ascii="Arial" w:hAnsi="Arial" w:cs="Arial"/>
        </w:rPr>
        <w:t>We will provide lots of documentation so that it can be supported after we are gone.</w:t>
      </w:r>
    </w:p>
    <w:p w14:paraId="676B0E50" w14:textId="3EA68BA2" w:rsidR="00080FE2" w:rsidRDefault="00867582" w:rsidP="00080FE2">
      <w:pPr>
        <w:numPr>
          <w:ilvl w:val="0"/>
          <w:numId w:val="11"/>
        </w:numPr>
      </w:pPr>
      <w:r>
        <w:t>Assist with implementation</w:t>
      </w:r>
    </w:p>
    <w:p w14:paraId="11110242" w14:textId="202CBC41" w:rsidR="00080FE2" w:rsidRDefault="00867582" w:rsidP="00080FE2">
      <w:pPr>
        <w:ind w:left="1080"/>
      </w:pPr>
      <w:r>
        <w:rPr>
          <w:rFonts w:ascii="Arial" w:hAnsi="Arial" w:cs="Arial"/>
        </w:rPr>
        <w:t>We will be (ideally) onsite and with their IT helping implement it and making sure that it runs smoothly</w:t>
      </w:r>
    </w:p>
    <w:p w14:paraId="42C1FC16" w14:textId="6F3ED597" w:rsidR="00080FE2" w:rsidRPr="00867582" w:rsidRDefault="00867582" w:rsidP="00867582">
      <w:pPr>
        <w:numPr>
          <w:ilvl w:val="0"/>
          <w:numId w:val="11"/>
        </w:numPr>
        <w:rPr>
          <w:rFonts w:ascii="Arial" w:hAnsi="Arial" w:cs="Arial"/>
        </w:rPr>
      </w:pPr>
      <w:r>
        <w:t>Training</w:t>
      </w:r>
    </w:p>
    <w:p w14:paraId="5894E2BD" w14:textId="1859E40F" w:rsidR="00867582" w:rsidRPr="00080FE2" w:rsidRDefault="00867582" w:rsidP="00867582">
      <w:pPr>
        <w:ind w:left="1080"/>
        <w:rPr>
          <w:rFonts w:ascii="Arial" w:hAnsi="Arial" w:cs="Arial"/>
        </w:rPr>
      </w:pPr>
      <w:r>
        <w:t>We will make sure to explain and train the users on how to use the Web UI side of it.</w:t>
      </w:r>
    </w:p>
    <w:sectPr w:rsidR="00867582" w:rsidRPr="00080FE2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11A5D1" w14:textId="77777777" w:rsidR="00EB6773" w:rsidRDefault="00EB6773">
      <w:r>
        <w:separator/>
      </w:r>
    </w:p>
  </w:endnote>
  <w:endnote w:type="continuationSeparator" w:id="0">
    <w:p w14:paraId="1C665DDB" w14:textId="77777777" w:rsidR="00EB6773" w:rsidRDefault="00EB67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985EE5" w14:paraId="6D5A5696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1D505A8" w14:textId="77777777" w:rsidR="00985EE5" w:rsidRDefault="00985EE5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446F6F7" w14:textId="77777777" w:rsidR="00985EE5" w:rsidRDefault="00985EE5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14:paraId="717D4203" w14:textId="77777777" w:rsidR="00985EE5" w:rsidRDefault="00985EE5">
          <w:pPr>
            <w:jc w:val="right"/>
            <w:rPr>
              <w:sz w:val="20"/>
            </w:rPr>
          </w:pPr>
          <w:r>
            <w:rPr>
              <w:sz w:val="20"/>
            </w:rPr>
            <w:t xml:space="preserve">Page </w:t>
          </w:r>
          <w:r>
            <w:rPr>
              <w:rStyle w:val="PageNumber"/>
              <w:sz w:val="20"/>
            </w:rPr>
            <w:fldChar w:fldCharType="begin"/>
          </w:r>
          <w:r>
            <w:rPr>
              <w:rStyle w:val="PageNumber"/>
              <w:sz w:val="20"/>
            </w:rPr>
            <w:instrText xml:space="preserve"> PAGE </w:instrText>
          </w:r>
          <w:r>
            <w:rPr>
              <w:rStyle w:val="PageNumber"/>
              <w:sz w:val="20"/>
            </w:rPr>
            <w:fldChar w:fldCharType="separate"/>
          </w:r>
          <w:r w:rsidR="00080FE2">
            <w:rPr>
              <w:rStyle w:val="PageNumber"/>
              <w:noProof/>
              <w:sz w:val="20"/>
            </w:rPr>
            <w:t>1</w:t>
          </w:r>
          <w:r>
            <w:rPr>
              <w:rStyle w:val="PageNumber"/>
              <w:sz w:val="20"/>
            </w:rPr>
            <w:fldChar w:fldCharType="end"/>
          </w:r>
          <w:r>
            <w:rPr>
              <w:rStyle w:val="PageNumber"/>
              <w:sz w:val="20"/>
            </w:rPr>
            <w:t xml:space="preserve"> of </w:t>
          </w:r>
          <w:r w:rsidR="006F60B2" w:rsidRPr="006F60B2">
            <w:rPr>
              <w:rStyle w:val="PageNumber"/>
              <w:sz w:val="20"/>
              <w:szCs w:val="20"/>
            </w:rPr>
            <w:fldChar w:fldCharType="begin"/>
          </w:r>
          <w:r w:rsidR="006F60B2" w:rsidRPr="006F60B2">
            <w:rPr>
              <w:rStyle w:val="PageNumber"/>
              <w:sz w:val="20"/>
              <w:szCs w:val="20"/>
            </w:rPr>
            <w:instrText xml:space="preserve"> NUMPAGES </w:instrText>
          </w:r>
          <w:r w:rsidR="006F60B2" w:rsidRPr="006F60B2">
            <w:rPr>
              <w:rStyle w:val="PageNumber"/>
              <w:sz w:val="20"/>
              <w:szCs w:val="20"/>
            </w:rPr>
            <w:fldChar w:fldCharType="separate"/>
          </w:r>
          <w:r w:rsidR="00080FE2">
            <w:rPr>
              <w:rStyle w:val="PageNumber"/>
              <w:noProof/>
              <w:sz w:val="20"/>
              <w:szCs w:val="20"/>
            </w:rPr>
            <w:t>1</w:t>
          </w:r>
          <w:r w:rsidR="006F60B2" w:rsidRPr="006F60B2">
            <w:rPr>
              <w:rStyle w:val="PageNumber"/>
              <w:sz w:val="20"/>
              <w:szCs w:val="20"/>
            </w:rPr>
            <w:fldChar w:fldCharType="end"/>
          </w:r>
        </w:p>
      </w:tc>
    </w:tr>
  </w:tbl>
  <w:p w14:paraId="3DB8AF1B" w14:textId="77777777" w:rsidR="00985EE5" w:rsidRDefault="00985E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B0D4C6" w14:textId="77777777" w:rsidR="00EB6773" w:rsidRDefault="00EB6773">
      <w:r>
        <w:separator/>
      </w:r>
    </w:p>
  </w:footnote>
  <w:footnote w:type="continuationSeparator" w:id="0">
    <w:p w14:paraId="5975B3B9" w14:textId="77777777" w:rsidR="00EB6773" w:rsidRDefault="00EB67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985EE5" w:rsidRPr="00080FE2" w14:paraId="3DF772DC" w14:textId="77777777">
      <w:tc>
        <w:tcPr>
          <w:tcW w:w="6379" w:type="dxa"/>
        </w:tcPr>
        <w:p w14:paraId="05A939F6" w14:textId="77777777" w:rsidR="00985EE5" w:rsidRPr="00080FE2" w:rsidRDefault="00985EE5">
          <w:pPr>
            <w:rPr>
              <w:rFonts w:ascii="Calibri" w:hAnsi="Calibri"/>
              <w:sz w:val="20"/>
            </w:rPr>
          </w:pPr>
          <w:r w:rsidRPr="00080FE2">
            <w:rPr>
              <w:rFonts w:ascii="Calibri" w:hAnsi="Calibri"/>
              <w:sz w:val="20"/>
            </w:rPr>
            <w:fldChar w:fldCharType="begin"/>
          </w:r>
          <w:r w:rsidRPr="00080FE2">
            <w:rPr>
              <w:rFonts w:ascii="Calibri" w:hAnsi="Calibri"/>
              <w:sz w:val="20"/>
            </w:rPr>
            <w:instrText xml:space="preserve"> SUBJECT  \* MERGEFORMAT </w:instrText>
          </w:r>
          <w:r w:rsidRPr="00080FE2">
            <w:rPr>
              <w:rFonts w:ascii="Calibri" w:hAnsi="Calibri"/>
              <w:sz w:val="20"/>
            </w:rPr>
            <w:fldChar w:fldCharType="separate"/>
          </w:r>
          <w:r w:rsidR="00F206F0" w:rsidRPr="00080FE2">
            <w:rPr>
              <w:rFonts w:ascii="Calibri" w:hAnsi="Calibri"/>
              <w:sz w:val="20"/>
            </w:rPr>
            <w:t>&lt;project&gt;</w:t>
          </w:r>
          <w:r w:rsidRPr="00080FE2">
            <w:rPr>
              <w:rFonts w:ascii="Calibri" w:hAnsi="Calibri"/>
              <w:sz w:val="20"/>
            </w:rPr>
            <w:fldChar w:fldCharType="end"/>
          </w:r>
        </w:p>
      </w:tc>
      <w:tc>
        <w:tcPr>
          <w:tcW w:w="2369" w:type="dxa"/>
        </w:tcPr>
        <w:p w14:paraId="48213B94" w14:textId="77777777" w:rsidR="00985EE5" w:rsidRPr="00080FE2" w:rsidRDefault="00985EE5">
          <w:pPr>
            <w:tabs>
              <w:tab w:val="left" w:pos="1135"/>
            </w:tabs>
            <w:spacing w:before="40"/>
            <w:ind w:right="68"/>
            <w:rPr>
              <w:rFonts w:ascii="Calibri" w:hAnsi="Calibri"/>
              <w:sz w:val="20"/>
            </w:rPr>
          </w:pPr>
        </w:p>
      </w:tc>
    </w:tr>
    <w:tr w:rsidR="00985EE5" w:rsidRPr="00080FE2" w14:paraId="4184FA7D" w14:textId="77777777">
      <w:tc>
        <w:tcPr>
          <w:tcW w:w="6379" w:type="dxa"/>
        </w:tcPr>
        <w:p w14:paraId="58FE3072" w14:textId="77777777" w:rsidR="00985EE5" w:rsidRPr="00080FE2" w:rsidRDefault="00080FE2">
          <w:pPr>
            <w:rPr>
              <w:rFonts w:ascii="Calibri" w:hAnsi="Calibri"/>
              <w:sz w:val="20"/>
            </w:rPr>
          </w:pPr>
          <w:r w:rsidRPr="00080FE2">
            <w:rPr>
              <w:rFonts w:ascii="Calibri" w:hAnsi="Calibri"/>
              <w:sz w:val="20"/>
            </w:rPr>
            <w:t>Detailed Requirements Listing</w:t>
          </w:r>
        </w:p>
      </w:tc>
      <w:tc>
        <w:tcPr>
          <w:tcW w:w="2369" w:type="dxa"/>
        </w:tcPr>
        <w:p w14:paraId="2A956D0B" w14:textId="77777777" w:rsidR="00985EE5" w:rsidRPr="00080FE2" w:rsidRDefault="00985EE5">
          <w:pPr>
            <w:rPr>
              <w:rFonts w:ascii="Calibri" w:hAnsi="Calibri"/>
              <w:sz w:val="20"/>
            </w:rPr>
          </w:pPr>
          <w:r w:rsidRPr="00080FE2">
            <w:rPr>
              <w:rFonts w:ascii="Calibri" w:hAnsi="Calibri"/>
              <w:sz w:val="20"/>
            </w:rPr>
            <w:t xml:space="preserve">  Date:  &lt;dd/mmm/</w:t>
          </w:r>
          <w:proofErr w:type="spellStart"/>
          <w:r w:rsidRPr="00080FE2">
            <w:rPr>
              <w:rFonts w:ascii="Calibri" w:hAnsi="Calibri"/>
              <w:sz w:val="20"/>
            </w:rPr>
            <w:t>yy</w:t>
          </w:r>
          <w:proofErr w:type="spellEnd"/>
          <w:r w:rsidRPr="00080FE2">
            <w:rPr>
              <w:rFonts w:ascii="Calibri" w:hAnsi="Calibri"/>
              <w:sz w:val="20"/>
            </w:rPr>
            <w:t>&gt;</w:t>
          </w:r>
        </w:p>
      </w:tc>
    </w:tr>
  </w:tbl>
  <w:p w14:paraId="258A6FCB" w14:textId="77777777" w:rsidR="00985EE5" w:rsidRPr="00080FE2" w:rsidRDefault="00985EE5">
    <w:pPr>
      <w:pStyle w:val="Header"/>
      <w:rPr>
        <w:rFonts w:ascii="Calibri" w:hAnsi="Calibr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 w15:restartNumberingAfterBreak="0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 w15:restartNumberingAfterBreak="0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 w15:restartNumberingAfterBreak="0">
    <w:nsid w:val="65704F2F"/>
    <w:multiLevelType w:val="hybridMultilevel"/>
    <w:tmpl w:val="290C288E"/>
    <w:lvl w:ilvl="0" w:tplc="A29844A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613AC0"/>
    <w:multiLevelType w:val="hybridMultilevel"/>
    <w:tmpl w:val="95347302"/>
    <w:lvl w:ilvl="0" w:tplc="8864EB5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CAE69AE"/>
    <w:multiLevelType w:val="hybridMultilevel"/>
    <w:tmpl w:val="ECC27B8A"/>
    <w:lvl w:ilvl="0" w:tplc="F5D6D35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859831">
    <w:abstractNumId w:val="0"/>
  </w:num>
  <w:num w:numId="2" w16cid:durableId="683478565">
    <w:abstractNumId w:val="0"/>
  </w:num>
  <w:num w:numId="3" w16cid:durableId="1192572871">
    <w:abstractNumId w:val="3"/>
  </w:num>
  <w:num w:numId="4" w16cid:durableId="867446347">
    <w:abstractNumId w:val="2"/>
  </w:num>
  <w:num w:numId="5" w16cid:durableId="1857384193">
    <w:abstractNumId w:val="6"/>
  </w:num>
  <w:num w:numId="6" w16cid:durableId="1293828811">
    <w:abstractNumId w:val="4"/>
  </w:num>
  <w:num w:numId="7" w16cid:durableId="2039507365">
    <w:abstractNumId w:val="5"/>
  </w:num>
  <w:num w:numId="8" w16cid:durableId="1036585869">
    <w:abstractNumId w:val="1"/>
  </w:num>
  <w:num w:numId="9" w16cid:durableId="493689267">
    <w:abstractNumId w:val="8"/>
  </w:num>
  <w:num w:numId="10" w16cid:durableId="1156728140">
    <w:abstractNumId w:val="9"/>
  </w:num>
  <w:num w:numId="11" w16cid:durableId="92028768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137A2"/>
    <w:rsid w:val="0005497B"/>
    <w:rsid w:val="00080FE2"/>
    <w:rsid w:val="000E5836"/>
    <w:rsid w:val="00115045"/>
    <w:rsid w:val="001751A2"/>
    <w:rsid w:val="003E5B27"/>
    <w:rsid w:val="004542E5"/>
    <w:rsid w:val="004A5201"/>
    <w:rsid w:val="005453DE"/>
    <w:rsid w:val="006B0D38"/>
    <w:rsid w:val="006F60B2"/>
    <w:rsid w:val="00867582"/>
    <w:rsid w:val="008866E4"/>
    <w:rsid w:val="009137A2"/>
    <w:rsid w:val="00942ADD"/>
    <w:rsid w:val="00985EE5"/>
    <w:rsid w:val="00B87242"/>
    <w:rsid w:val="00DD175D"/>
    <w:rsid w:val="00E96106"/>
    <w:rsid w:val="00EB6773"/>
    <w:rsid w:val="00F20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9916BC"/>
  <w15:docId w15:val="{4FC10E49-DC97-F24C-B611-BACD9655D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Heading2">
    <w:name w:val="heading 2"/>
    <w:basedOn w:val="Heading1"/>
    <w:next w:val="Normal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Heading3">
    <w:name w:val="heading 3"/>
    <w:basedOn w:val="Heading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Heading4">
    <w:name w:val="heading 4"/>
    <w:basedOn w:val="Normal"/>
    <w:next w:val="Normal"/>
    <w:qFormat/>
    <w:rsid w:val="000E5836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0E5836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0E5836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0E5836"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0E5836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0E5836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link w:val="BodyTextChar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link w:val="BodyText"/>
    <w:rsid w:val="00DD175D"/>
    <w:rPr>
      <w:lang w:val="en-US" w:eastAsia="en-US" w:bidi="ar-SA"/>
    </w:rPr>
  </w:style>
  <w:style w:type="paragraph" w:styleId="BalloonText">
    <w:name w:val="Balloon Text"/>
    <w:basedOn w:val="Normal"/>
    <w:semiHidden/>
    <w:rsid w:val="00985EE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RICK~1.HUF\LOCALS~1\Temp\uc_specification_tp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C:\DOCUME~1\RICK~1.HUF\LOCALS~1\Temp\uc_specification_tpl.dot</Template>
  <TotalTime>20</TotalTime>
  <Pages>1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&lt;use-case name&gt;</vt:lpstr>
    </vt:vector>
  </TitlesOfParts>
  <Manager>&lt;author's manager&gt;</Manager>
  <Company>&lt;company&gt;</Company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rick.huff</dc:creator>
  <cp:lastModifiedBy>Kyle Pearson</cp:lastModifiedBy>
  <cp:revision>5</cp:revision>
  <cp:lastPrinted>2016-02-10T14:05:00Z</cp:lastPrinted>
  <dcterms:created xsi:type="dcterms:W3CDTF">2016-02-10T14:35:00Z</dcterms:created>
  <dcterms:modified xsi:type="dcterms:W3CDTF">2023-02-14T01:40:00Z</dcterms:modified>
</cp:coreProperties>
</file>